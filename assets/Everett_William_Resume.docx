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31D0" w14:textId="77777777" w:rsidR="00AF4158" w:rsidRPr="006336E6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b/>
          <w:spacing w:val="32"/>
          <w:sz w:val="52"/>
          <w:szCs w:val="52"/>
        </w:rPr>
      </w:pPr>
      <w:r w:rsidRPr="006336E6">
        <w:rPr>
          <w:rFonts w:ascii="Times New Roman" w:hAnsi="Times New Roman" w:cs="Times New Roman"/>
          <w:b/>
          <w:spacing w:val="32"/>
          <w:sz w:val="52"/>
          <w:szCs w:val="52"/>
        </w:rPr>
        <w:t>William</w:t>
      </w:r>
      <w:r w:rsidR="00026721">
        <w:rPr>
          <w:rFonts w:ascii="Times New Roman" w:hAnsi="Times New Roman" w:cs="Times New Roman"/>
          <w:b/>
          <w:spacing w:val="32"/>
          <w:sz w:val="52"/>
          <w:szCs w:val="52"/>
        </w:rPr>
        <w:t xml:space="preserve"> A. </w:t>
      </w:r>
      <w:r w:rsidRPr="006336E6">
        <w:rPr>
          <w:rFonts w:ascii="Times New Roman" w:hAnsi="Times New Roman" w:cs="Times New Roman"/>
          <w:b/>
          <w:spacing w:val="32"/>
          <w:sz w:val="52"/>
          <w:szCs w:val="52"/>
        </w:rPr>
        <w:t>Everett</w:t>
      </w:r>
    </w:p>
    <w:p w14:paraId="34D6D88C" w14:textId="77777777" w:rsidR="00AF4158" w:rsidRPr="006336E6" w:rsidRDefault="00B379BA" w:rsidP="00AF41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3700 O Street Northwest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Washington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DC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20057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│ </w:t>
      </w:r>
      <w:hyperlink r:id="rId6" w:history="1">
        <w:r w:rsidR="00AF4158" w:rsidRPr="006336E6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wae10@georgetown.edu</w:t>
        </w:r>
      </w:hyperlink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b/>
          <w:sz w:val="20"/>
          <w:szCs w:val="20"/>
        </w:rPr>
        <w:t>│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>402-730-2752</w:t>
      </w:r>
    </w:p>
    <w:p w14:paraId="313E407C" w14:textId="77777777" w:rsidR="00AF4158" w:rsidRPr="001838F0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3C3CB5C8" w14:textId="77777777" w:rsidR="00AF4158" w:rsidRPr="006336E6" w:rsidRDefault="00AF4158" w:rsidP="00AF4158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spacing w:val="10"/>
          <w:position w:val="6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 xml:space="preserve">EDUCATION </w:t>
      </w:r>
    </w:p>
    <w:p w14:paraId="0016803E" w14:textId="77777777" w:rsidR="00AF4158" w:rsidRPr="00ED6B1D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7A42820B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D.C.</w:t>
      </w:r>
    </w:p>
    <w:p w14:paraId="6483D0B0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Bachelor of Science in Business Administration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="00404D6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Expected Graduation: May 2022</w:t>
      </w:r>
    </w:p>
    <w:p w14:paraId="2FE9DEC2" w14:textId="5A728305" w:rsidR="008B0E45" w:rsidRPr="008B0E45" w:rsidRDefault="00AF4158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McDonough School of Business – </w:t>
      </w:r>
      <w:r w:rsidR="00D55613" w:rsidRPr="006336E6">
        <w:rPr>
          <w:rFonts w:ascii="Times New Roman" w:eastAsia="Times New Roman" w:hAnsi="Times New Roman" w:cs="Times New Roman"/>
          <w:sz w:val="20"/>
          <w:szCs w:val="20"/>
        </w:rPr>
        <w:t>Operations and Information Management</w:t>
      </w:r>
      <w:r w:rsidR="00B71B7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E2633">
        <w:rPr>
          <w:rFonts w:ascii="Times New Roman" w:eastAsia="Times New Roman" w:hAnsi="Times New Roman" w:cs="Times New Roman"/>
          <w:sz w:val="20"/>
          <w:szCs w:val="20"/>
        </w:rPr>
        <w:t>4.00</w:t>
      </w:r>
      <w:r w:rsidR="004568E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A1384C1" w14:textId="0AE8C6B7" w:rsidR="00AF4158" w:rsidRPr="006336E6" w:rsidRDefault="008B0E45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McDonough School of Business </w:t>
      </w: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</w:t>
      </w:r>
      <w:r w:rsidR="00B3087C">
        <w:rPr>
          <w:rFonts w:ascii="Times New Roman" w:eastAsia="Times New Roman" w:hAnsi="Times New Roman" w:cs="Times New Roman"/>
          <w:sz w:val="20"/>
          <w:szCs w:val="20"/>
        </w:rPr>
        <w:t>Finance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</w:t>
      </w:r>
      <w:r w:rsidR="00AE2633">
        <w:rPr>
          <w:rFonts w:ascii="Times New Roman" w:eastAsia="Times New Roman" w:hAnsi="Times New Roman" w:cs="Times New Roman"/>
          <w:sz w:val="20"/>
          <w:szCs w:val="20"/>
        </w:rPr>
        <w:t>4.00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9D8B682" w14:textId="77777777" w:rsidR="00A228A3" w:rsidRPr="002F018E" w:rsidRDefault="009275B8" w:rsidP="00A22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Georgetown College –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(4.00)</w:t>
      </w:r>
    </w:p>
    <w:p w14:paraId="29DE5D43" w14:textId="77777777" w:rsidR="007B6C45" w:rsidRPr="00ED6B1D" w:rsidRDefault="007B6C45" w:rsidP="007B6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0"/>
          <w:szCs w:val="10"/>
        </w:rPr>
      </w:pPr>
    </w:p>
    <w:p w14:paraId="52ACAA7B" w14:textId="77777777" w:rsidR="000B7DE5" w:rsidRPr="00AC161D" w:rsidRDefault="007B6C45" w:rsidP="00AC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Coursework:</w:t>
      </w:r>
      <w:r w:rsidR="009700D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705E8">
        <w:rPr>
          <w:rFonts w:ascii="Times New Roman" w:eastAsia="Times New Roman" w:hAnsi="Times New Roman" w:cs="Times New Roman"/>
          <w:bCs/>
          <w:sz w:val="20"/>
          <w:szCs w:val="20"/>
        </w:rPr>
        <w:t xml:space="preserve">Decision Support Systems, </w:t>
      </w:r>
      <w:r w:rsidR="00A30213">
        <w:rPr>
          <w:rFonts w:ascii="Times New Roman" w:eastAsia="Times New Roman" w:hAnsi="Times New Roman" w:cs="Times New Roman"/>
          <w:bCs/>
          <w:sz w:val="20"/>
          <w:szCs w:val="20"/>
        </w:rPr>
        <w:t>Applied</w:t>
      </w:r>
      <w:r w:rsidR="009700DC">
        <w:rPr>
          <w:rFonts w:ascii="Times New Roman" w:eastAsia="Times New Roman" w:hAnsi="Times New Roman" w:cs="Times New Roman"/>
          <w:bCs/>
          <w:sz w:val="20"/>
          <w:szCs w:val="20"/>
        </w:rPr>
        <w:t xml:space="preserve"> Financial Management, Modeling Analytics</w:t>
      </w:r>
    </w:p>
    <w:p w14:paraId="4515140A" w14:textId="77777777" w:rsidR="00AF4158" w:rsidRPr="00ED6B1D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12"/>
          <w:szCs w:val="12"/>
        </w:rPr>
      </w:pPr>
    </w:p>
    <w:p w14:paraId="54AE97ED" w14:textId="77777777" w:rsidR="00AF4158" w:rsidRPr="006336E6" w:rsidRDefault="00A00BC3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spacing w:val="10"/>
          <w:sz w:val="24"/>
          <w:szCs w:val="24"/>
        </w:rPr>
        <w:t>EXPERIENCE</w:t>
      </w:r>
    </w:p>
    <w:p w14:paraId="49074633" w14:textId="77777777" w:rsidR="00AF4158" w:rsidRPr="00ED6B1D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71CE9F8" w14:textId="77777777" w:rsidR="00ED31CB" w:rsidRPr="006336E6" w:rsidRDefault="00ED31CB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Georgetown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>FinTech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Washington, DC</w:t>
      </w:r>
    </w:p>
    <w:p w14:paraId="6B48A7F5" w14:textId="77777777" w:rsidR="00ED31CB" w:rsidRPr="006336E6" w:rsidRDefault="00B1597C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Research </w:t>
      </w:r>
      <w:r w:rsidR="00DA37B6">
        <w:rPr>
          <w:rFonts w:ascii="Times New Roman" w:eastAsia="Times New Roman" w:hAnsi="Times New Roman" w:cs="Times New Roman"/>
          <w:i/>
          <w:sz w:val="20"/>
          <w:szCs w:val="20"/>
        </w:rPr>
        <w:t xml:space="preserve">Analyst                     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2020 -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5D604C2D" w14:textId="77777777" w:rsidR="00ED31CB" w:rsidRPr="006336E6" w:rsidRDefault="00390711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 top-down analysis on </w:t>
      </w:r>
      <w:r w:rsidR="00B56B0D">
        <w:rPr>
          <w:rFonts w:ascii="Times New Roman" w:eastAsia="Times New Roman" w:hAnsi="Times New Roman" w:cs="Times New Roman"/>
          <w:sz w:val="20"/>
          <w:szCs w:val="20"/>
        </w:rPr>
        <w:t>peer-to-peer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7A6C">
        <w:rPr>
          <w:rFonts w:ascii="Times New Roman" w:eastAsia="Times New Roman" w:hAnsi="Times New Roman" w:cs="Times New Roman"/>
          <w:sz w:val="20"/>
          <w:szCs w:val="20"/>
        </w:rPr>
        <w:t xml:space="preserve">lending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trends to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new banking landscape</w:t>
      </w:r>
    </w:p>
    <w:p w14:paraId="52574306" w14:textId="77777777" w:rsidR="00ED31CB" w:rsidRPr="006336E6" w:rsidRDefault="00C45EE9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40A6">
        <w:rPr>
          <w:rFonts w:ascii="Times New Roman" w:eastAsia="Times New Roman" w:hAnsi="Times New Roman" w:cs="Times New Roman"/>
          <w:sz w:val="20"/>
          <w:szCs w:val="20"/>
        </w:rPr>
        <w:t>disciplined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r w:rsidR="001727CA">
        <w:rPr>
          <w:rFonts w:ascii="Times New Roman" w:eastAsia="Times New Roman" w:hAnsi="Times New Roman" w:cs="Times New Roman"/>
          <w:sz w:val="20"/>
          <w:szCs w:val="20"/>
        </w:rPr>
        <w:t xml:space="preserve">and collaboration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setting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with a team of 8</w:t>
      </w:r>
    </w:p>
    <w:p w14:paraId="78B30D80" w14:textId="77777777" w:rsidR="00A00BC3" w:rsidRDefault="00B37E29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 original </w:t>
      </w:r>
      <w:r w:rsidR="00AD3FC0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="00700F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20991">
        <w:rPr>
          <w:rFonts w:ascii="Times New Roman" w:eastAsia="Times New Roman" w:hAnsi="Times New Roman" w:cs="Times New Roman"/>
          <w:sz w:val="20"/>
          <w:szCs w:val="20"/>
        </w:rPr>
        <w:t xml:space="preserve">final </w:t>
      </w:r>
      <w:r w:rsidR="00595DEA">
        <w:rPr>
          <w:rFonts w:ascii="Times New Roman" w:eastAsia="Times New Roman" w:hAnsi="Times New Roman" w:cs="Times New Roman"/>
          <w:sz w:val="20"/>
          <w:szCs w:val="20"/>
        </w:rPr>
        <w:t>proposals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1700">
        <w:rPr>
          <w:rFonts w:ascii="Times New Roman" w:eastAsia="Times New Roman" w:hAnsi="Times New Roman" w:cs="Times New Roman"/>
          <w:sz w:val="20"/>
          <w:szCs w:val="20"/>
        </w:rPr>
        <w:t xml:space="preserve">to FinTech industry leaders </w:t>
      </w:r>
      <w:r w:rsidR="009E2C85">
        <w:rPr>
          <w:rFonts w:ascii="Times New Roman" w:eastAsia="Times New Roman" w:hAnsi="Times New Roman" w:cs="Times New Roman"/>
          <w:sz w:val="20"/>
          <w:szCs w:val="20"/>
        </w:rPr>
        <w:t>in a 15-minute pitch</w:t>
      </w:r>
    </w:p>
    <w:p w14:paraId="0819DCEB" w14:textId="77777777"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633CC8C2" w14:textId="77777777"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Computer Science Department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14:paraId="2DEEACD2" w14:textId="77777777" w:rsidR="00A00BC3" w:rsidRPr="006336E6" w:rsidRDefault="00885D7D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Teaching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Assistant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1C5077">
        <w:rPr>
          <w:rFonts w:ascii="Times New Roman" w:eastAsia="Times New Roman" w:hAnsi="Times New Roman" w:cs="Times New Roman"/>
          <w:i/>
          <w:sz w:val="20"/>
          <w:szCs w:val="20"/>
        </w:rPr>
        <w:t>CS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with Python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r w:rsidR="001C507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6646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2020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3868AECF" w14:textId="77777777" w:rsidR="00A00BC3" w:rsidRPr="006336E6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 with weekly live lab sessions by leading various breakout rooms to help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 assignments</w:t>
      </w:r>
    </w:p>
    <w:p w14:paraId="23070FB8" w14:textId="77777777" w:rsid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 three hours each week to meet with students via zoom to answer course-related questions</w:t>
      </w:r>
    </w:p>
    <w:p w14:paraId="60F2DB7C" w14:textId="77777777" w:rsidR="00A00BC3" w:rsidRP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code from labs, homework, and projects each week </w:t>
      </w:r>
    </w:p>
    <w:p w14:paraId="5FDB157D" w14:textId="77777777" w:rsidR="000A7CC8" w:rsidRPr="00ED6B1D" w:rsidRDefault="000A7CC8" w:rsidP="000A7CC8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72D43665" w14:textId="77777777" w:rsidR="00A22CD6" w:rsidRPr="006336E6" w:rsidRDefault="006836EE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DC Reads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</w:t>
      </w:r>
      <w:r w:rsidR="00A22CD6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DC</w:t>
      </w:r>
    </w:p>
    <w:p w14:paraId="5237C6AA" w14:textId="77777777" w:rsidR="00A22CD6" w:rsidRPr="006336E6" w:rsidRDefault="00AC06AA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Academic Mentor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Jan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Mar 2020</w:t>
      </w:r>
    </w:p>
    <w:p w14:paraId="40CD38E8" w14:textId="77777777" w:rsidR="00F077D0" w:rsidRDefault="00F077D0" w:rsidP="00CB5F0C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 two underserved elementary school students for eight hours each week</w:t>
      </w:r>
    </w:p>
    <w:p w14:paraId="1C0CEB42" w14:textId="77777777" w:rsidR="008B0E34" w:rsidRDefault="00885D7D" w:rsidP="00F32BB6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C972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0159" w:rsidRPr="006336E6">
        <w:rPr>
          <w:rFonts w:ascii="Times New Roman" w:eastAsia="Times New Roman" w:hAnsi="Times New Roman" w:cs="Times New Roman"/>
          <w:sz w:val="20"/>
          <w:szCs w:val="20"/>
        </w:rPr>
        <w:t>lesson plans</w:t>
      </w:r>
      <w:r w:rsidR="008B542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474E84">
        <w:rPr>
          <w:rFonts w:ascii="Times New Roman" w:eastAsia="Times New Roman" w:hAnsi="Times New Roman" w:cs="Times New Roman"/>
          <w:sz w:val="20"/>
          <w:szCs w:val="20"/>
        </w:rPr>
        <w:t>engage</w:t>
      </w:r>
      <w:r w:rsidR="00FD4A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77D0">
        <w:rPr>
          <w:rFonts w:ascii="Times New Roman" w:eastAsia="Times New Roman" w:hAnsi="Times New Roman" w:cs="Times New Roman"/>
          <w:sz w:val="20"/>
          <w:szCs w:val="20"/>
        </w:rPr>
        <w:t xml:space="preserve">vastly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diverse</w:t>
      </w:r>
      <w:r w:rsidR="00FD4A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4E84">
        <w:rPr>
          <w:rFonts w:ascii="Times New Roman" w:eastAsia="Times New Roman" w:hAnsi="Times New Roman" w:cs="Times New Roman"/>
          <w:sz w:val="20"/>
          <w:szCs w:val="20"/>
        </w:rPr>
        <w:t xml:space="preserve">reading abilities, learning styles, and interests </w:t>
      </w:r>
    </w:p>
    <w:p w14:paraId="36AA07B0" w14:textId="77777777" w:rsidR="00A00BC3" w:rsidRDefault="00F077D0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Cultivated a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constructive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learning</w:t>
      </w:r>
      <w:r w:rsidR="00AD21F3">
        <w:rPr>
          <w:rFonts w:ascii="Times New Roman" w:eastAsia="Times New Roman" w:hAnsi="Times New Roman" w:cs="Times New Roman"/>
          <w:sz w:val="20"/>
          <w:szCs w:val="20"/>
        </w:rPr>
        <w:t xml:space="preserve"> environment, resulting in significant academic improvement </w:t>
      </w:r>
    </w:p>
    <w:p w14:paraId="33F5B412" w14:textId="77777777"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7409D4CD" w14:textId="77777777"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Yates Field House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14:paraId="3835BA81" w14:textId="77777777"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Maintenance Attendant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2019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 2020</w:t>
      </w:r>
    </w:p>
    <w:p w14:paraId="0040AE6D" w14:textId="77777777" w:rsidR="00A00BC3" w:rsidRPr="006336E6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Meticulously preserved the overall cleanliness and operational capability of facilities and equipment </w:t>
      </w:r>
    </w:p>
    <w:p w14:paraId="4C702A9E" w14:textId="77777777" w:rsid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Discussed a plan</w:t>
      </w: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team members to strategically and thoroughly complete a multi-faceted daily agenda</w:t>
      </w:r>
    </w:p>
    <w:p w14:paraId="061FD0E3" w14:textId="77777777" w:rsidR="00885D7D" w:rsidRPr="009748BB" w:rsidRDefault="00A00BC3" w:rsidP="00885D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Trained new teammates to perform equivalent tasks</w:t>
      </w:r>
    </w:p>
    <w:p w14:paraId="0D9D3C08" w14:textId="77777777"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2"/>
          <w:szCs w:val="12"/>
        </w:rPr>
      </w:pPr>
    </w:p>
    <w:p w14:paraId="6414AEC9" w14:textId="77777777" w:rsidR="004A4E82" w:rsidRPr="006336E6" w:rsidRDefault="00A00BC3" w:rsidP="004A4E8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</w:pPr>
      <w:r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>PROJECTS</w:t>
      </w:r>
    </w:p>
    <w:p w14:paraId="0882317C" w14:textId="77777777" w:rsidR="00A00BC3" w:rsidRPr="00ED6B1D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5B11B12" w14:textId="77777777" w:rsidR="00A00BC3" w:rsidRPr="00A00BC3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Golf Handicap </w:t>
      </w:r>
      <w:r w:rsidRPr="00A00BC3">
        <w:rPr>
          <w:rFonts w:ascii="Times New Roman" w:eastAsia="Times New Roman" w:hAnsi="Times New Roman" w:cs="Times New Roman"/>
          <w:b/>
          <w:sz w:val="20"/>
          <w:szCs w:val="20"/>
        </w:rPr>
        <w:t>Web-App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May 2020</w:t>
      </w:r>
    </w:p>
    <w:p w14:paraId="76683DC7" w14:textId="77777777" w:rsidR="00A00BC3" w:rsidRPr="00A00BC3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Python</w:t>
      </w:r>
      <w:r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1816FCFF" w14:textId="77777777" w:rsidR="00A00BC3" w:rsidRPr="00CB5F0C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three teammates to build a web-based application allowing users to post and store golf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14:paraId="44F4864C" w14:textId="77777777" w:rsidR="00A00BC3" w:rsidRPr="006336E6" w:rsidRDefault="00A00BC3" w:rsidP="00A00BC3">
      <w:pPr>
        <w:widowControl w:val="0"/>
        <w:spacing w:after="0" w:line="240" w:lineRule="auto"/>
        <w:ind w:left="72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scores that are transformed into a continuously updated USGA Handicap Index</w:t>
      </w:r>
    </w:p>
    <w:p w14:paraId="73D0EC45" w14:textId="77777777" w:rsidR="00A00BC3" w:rsidRPr="006336E6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Garamond" w:eastAsia="Garamond" w:hAnsi="Garamond" w:cs="Garamond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HTML front-end with Python back-end</w:t>
      </w:r>
    </w:p>
    <w:p w14:paraId="31050B07" w14:textId="77777777" w:rsidR="00A00BC3" w:rsidRPr="00885D7D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Utilized Google Sheets API for database storage</w:t>
      </w:r>
    </w:p>
    <w:p w14:paraId="2984DE0A" w14:textId="77777777" w:rsidR="00885D7D" w:rsidRPr="00ED6B1D" w:rsidRDefault="00885D7D" w:rsidP="00885D7D">
      <w:pPr>
        <w:widowControl w:val="0"/>
        <w:spacing w:after="0" w:line="240" w:lineRule="auto"/>
        <w:contextualSpacing/>
        <w:rPr>
          <w:sz w:val="10"/>
          <w:szCs w:val="10"/>
        </w:rPr>
      </w:pPr>
    </w:p>
    <w:p w14:paraId="6946FEF2" w14:textId="77777777" w:rsidR="00885D7D" w:rsidRPr="00A00BC3" w:rsidRDefault="00885D7D" w:rsidP="00885D7D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Vehicle Record </w:t>
      </w:r>
      <w:r w:rsidR="00487A7D">
        <w:rPr>
          <w:rFonts w:ascii="Times New Roman" w:eastAsia="Times New Roman" w:hAnsi="Times New Roman" w:cs="Times New Roman"/>
          <w:b/>
          <w:sz w:val="20"/>
          <w:szCs w:val="20"/>
        </w:rPr>
        <w:t>Digitization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Oct 2020</w:t>
      </w:r>
    </w:p>
    <w:p w14:paraId="63AF7788" w14:textId="77777777" w:rsidR="00885D7D" w:rsidRPr="00A00BC3" w:rsidRDefault="00885D7D" w:rsidP="00885D7D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C++</w:t>
      </w:r>
      <w:r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5D8992A4" w14:textId="77777777" w:rsidR="00885D7D" w:rsidRPr="00CB5F0C" w:rsidRDefault="00820F52" w:rsidP="00885D7D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87A7D">
        <w:rPr>
          <w:rFonts w:ascii="Times New Roman" w:eastAsia="Times New Roman" w:hAnsi="Times New Roman" w:cs="Times New Roman"/>
          <w:sz w:val="20"/>
          <w:szCs w:val="20"/>
        </w:rPr>
        <w:t xml:space="preserve">a program to </w:t>
      </w:r>
      <w:r w:rsidR="009851E5">
        <w:rPr>
          <w:rFonts w:ascii="Times New Roman" w:eastAsia="Times New Roman" w:hAnsi="Times New Roman" w:cs="Times New Roman"/>
          <w:sz w:val="20"/>
          <w:szCs w:val="20"/>
        </w:rPr>
        <w:t>digitize and automate record-keeping processes for a rental car company</w:t>
      </w:r>
      <w:r w:rsidR="00885D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14:paraId="01CB8F8C" w14:textId="77777777" w:rsidR="00AC161D" w:rsidRPr="00AC161D" w:rsidRDefault="009851E5" w:rsidP="004A4E82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Applied</w:t>
      </w:r>
      <w:r w:rsidR="00885D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object-oriented programming, inheritance, and polymorphism concepts to successfully manipulate </w:t>
      </w:r>
    </w:p>
    <w:p w14:paraId="794EABE6" w14:textId="77777777" w:rsidR="004A4E82" w:rsidRPr="000E4202" w:rsidRDefault="009851E5" w:rsidP="00AC161D">
      <w:pPr>
        <w:widowControl w:val="0"/>
        <w:spacing w:after="0" w:line="240" w:lineRule="auto"/>
        <w:ind w:left="72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raw data </w:t>
      </w:r>
      <w:r w:rsidR="00AC161D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store </w:t>
      </w:r>
      <w:r w:rsidR="00D17221">
        <w:rPr>
          <w:rFonts w:ascii="Times New Roman" w:eastAsia="Times New Roman" w:hAnsi="Times New Roman" w:cs="Times New Roman"/>
          <w:sz w:val="20"/>
          <w:szCs w:val="20"/>
        </w:rPr>
        <w:t>information about 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vehicle types</w:t>
      </w:r>
    </w:p>
    <w:p w14:paraId="5A257FAE" w14:textId="77777777" w:rsidR="000E4202" w:rsidRPr="00ED6B1D" w:rsidRDefault="000E4202" w:rsidP="000E4202">
      <w:pPr>
        <w:widowControl w:val="0"/>
        <w:spacing w:after="0" w:line="240" w:lineRule="auto"/>
        <w:contextualSpacing/>
        <w:rPr>
          <w:sz w:val="10"/>
          <w:szCs w:val="10"/>
        </w:rPr>
      </w:pPr>
    </w:p>
    <w:p w14:paraId="6BA020FB" w14:textId="77777777" w:rsidR="000E4202" w:rsidRPr="00A00BC3" w:rsidRDefault="000E4202" w:rsidP="000E4202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Personal Finance Calculator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Oct 2020</w:t>
      </w:r>
    </w:p>
    <w:p w14:paraId="791E372A" w14:textId="77777777" w:rsidR="000E4202" w:rsidRPr="00A00BC3" w:rsidRDefault="001C12FE" w:rsidP="000E4202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VBA</w:t>
      </w:r>
      <w:r w:rsidR="000E4202"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17373B60" w14:textId="77777777" w:rsidR="00726D09" w:rsidRPr="00FC6CBE" w:rsidRDefault="005959AC" w:rsidP="00AD2FBD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AD2FBD">
        <w:rPr>
          <w:rFonts w:ascii="Times New Roman" w:eastAsia="Times New Roman" w:hAnsi="Times New Roman" w:cs="Times New Roman"/>
          <w:sz w:val="20"/>
          <w:szCs w:val="20"/>
        </w:rPr>
        <w:t xml:space="preserve">n Excel </w:t>
      </w:r>
      <w:r>
        <w:rPr>
          <w:rFonts w:ascii="Times New Roman" w:eastAsia="Times New Roman" w:hAnsi="Times New Roman" w:cs="Times New Roman"/>
          <w:sz w:val="20"/>
          <w:szCs w:val="20"/>
        </w:rPr>
        <w:t>model to determine annual financial savings based on several user inputs</w:t>
      </w:r>
      <w:r w:rsidR="000E420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14:paraId="3CED81C1" w14:textId="77777777" w:rsidR="00AD2FBD" w:rsidRDefault="00AD2FBD" w:rsidP="00AD2FBD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C6CBE">
        <w:rPr>
          <w:rFonts w:ascii="Times New Roman" w:eastAsia="Times New Roman" w:hAnsi="Times New Roman" w:cs="Times New Roman"/>
          <w:sz w:val="20"/>
          <w:szCs w:val="20"/>
        </w:rPr>
        <w:t>Implemented various controls</w:t>
      </w:r>
      <w:r w:rsidR="009A2726">
        <w:rPr>
          <w:rFonts w:ascii="Times New Roman" w:eastAsia="Times New Roman" w:hAnsi="Times New Roman" w:cs="Times New Roman"/>
          <w:sz w:val="20"/>
          <w:szCs w:val="20"/>
        </w:rPr>
        <w:t>, error handling,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2726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3A6A">
        <w:rPr>
          <w:rFonts w:ascii="Times New Roman" w:eastAsia="Times New Roman" w:hAnsi="Times New Roman" w:cs="Times New Roman"/>
          <w:sz w:val="20"/>
          <w:szCs w:val="20"/>
        </w:rPr>
        <w:t>separation of interface</w:t>
      </w:r>
      <w:r w:rsid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>to enhance user experience</w:t>
      </w:r>
    </w:p>
    <w:p w14:paraId="7E97A592" w14:textId="77777777" w:rsidR="00ED6B1D" w:rsidRPr="00ED6B1D" w:rsidRDefault="00ED6B1D" w:rsidP="00ED6B1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2"/>
          <w:szCs w:val="12"/>
        </w:rPr>
      </w:pPr>
    </w:p>
    <w:p w14:paraId="1AB7D7CA" w14:textId="77777777" w:rsidR="00394AEA" w:rsidRPr="009748BB" w:rsidRDefault="00394AEA" w:rsidP="00394AEA">
      <w:p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color w:val="000000"/>
          <w:sz w:val="8"/>
          <w:szCs w:val="8"/>
        </w:rPr>
      </w:pPr>
    </w:p>
    <w:p w14:paraId="19DE1CB4" w14:textId="77777777"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sz w:val="24"/>
          <w:szCs w:val="24"/>
        </w:rPr>
        <w:t>SKILLS</w:t>
      </w:r>
    </w:p>
    <w:p w14:paraId="78FFE155" w14:textId="77777777" w:rsidR="00AF4158" w:rsidRPr="00ED6B1D" w:rsidRDefault="00AF4158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B745FB6" w14:textId="77777777" w:rsidR="0089217B" w:rsidRDefault="0089217B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sz w:val="20"/>
          <w:szCs w:val="20"/>
        </w:rPr>
        <w:t>Proficien</w:t>
      </w:r>
      <w:r w:rsidR="00C72361" w:rsidRPr="00C72361">
        <w:rPr>
          <w:rFonts w:ascii="Times New Roman" w:eastAsia="Times New Roman" w:hAnsi="Times New Roman" w:cs="Times New Roman"/>
          <w:b/>
          <w:sz w:val="20"/>
          <w:szCs w:val="20"/>
        </w:rPr>
        <w:t>cy</w:t>
      </w:r>
      <w:r w:rsidR="00AF4158" w:rsidRPr="00C7236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AF4158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2360" w:rsidRPr="006336E6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F35E84">
        <w:rPr>
          <w:rFonts w:ascii="Times New Roman" w:eastAsia="Times New Roman" w:hAnsi="Times New Roman" w:cs="Times New Roman"/>
          <w:sz w:val="20"/>
          <w:szCs w:val="20"/>
        </w:rPr>
        <w:t>, C++</w:t>
      </w:r>
      <w:r w:rsidR="00F54D9A">
        <w:rPr>
          <w:rFonts w:ascii="Times New Roman" w:eastAsia="Times New Roman" w:hAnsi="Times New Roman" w:cs="Times New Roman"/>
          <w:sz w:val="20"/>
          <w:szCs w:val="20"/>
        </w:rPr>
        <w:t>,</w:t>
      </w:r>
      <w:r w:rsidR="00E439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2EF3">
        <w:rPr>
          <w:rFonts w:ascii="Times New Roman" w:eastAsia="Times New Roman" w:hAnsi="Times New Roman" w:cs="Times New Roman"/>
          <w:sz w:val="20"/>
          <w:szCs w:val="20"/>
        </w:rPr>
        <w:t>Excel</w:t>
      </w:r>
      <w:r w:rsidR="006E7DF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06E57">
        <w:rPr>
          <w:rFonts w:ascii="Times New Roman" w:eastAsia="Times New Roman" w:hAnsi="Times New Roman" w:cs="Times New Roman"/>
          <w:sz w:val="20"/>
          <w:szCs w:val="20"/>
        </w:rPr>
        <w:t xml:space="preserve">VBA, </w:t>
      </w:r>
      <w:r w:rsidR="00A00BC3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795682">
        <w:rPr>
          <w:rFonts w:ascii="Times New Roman" w:eastAsia="Times New Roman" w:hAnsi="Times New Roman" w:cs="Times New Roman"/>
          <w:sz w:val="20"/>
          <w:szCs w:val="20"/>
        </w:rPr>
        <w:t>, Microsoft Windows, macOS</w:t>
      </w:r>
    </w:p>
    <w:p w14:paraId="0A8876E7" w14:textId="77777777" w:rsidR="00ED6B1D" w:rsidRDefault="00C72361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Working Knowledge: </w:t>
      </w:r>
      <w:r>
        <w:rPr>
          <w:rFonts w:ascii="Times New Roman" w:eastAsia="Times New Roman" w:hAnsi="Times New Roman" w:cs="Times New Roman"/>
          <w:sz w:val="20"/>
          <w:szCs w:val="20"/>
        </w:rPr>
        <w:t>SQL, HTML/CSS</w:t>
      </w:r>
      <w:r w:rsidR="002623B1">
        <w:rPr>
          <w:rFonts w:ascii="Times New Roman" w:eastAsia="Times New Roman" w:hAnsi="Times New Roman" w:cs="Times New Roman"/>
          <w:sz w:val="20"/>
          <w:szCs w:val="20"/>
        </w:rPr>
        <w:t>, Unix Shell Scripting</w:t>
      </w:r>
    </w:p>
    <w:p w14:paraId="30462EB8" w14:textId="77777777" w:rsidR="00ED6B1D" w:rsidRDefault="00ED6B1D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7B2888" w14:textId="77777777" w:rsidR="00ED6B1D" w:rsidRPr="009D2E74" w:rsidRDefault="00ED6B1D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ED6B1D" w:rsidRPr="009D2E74" w:rsidSect="00D6604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C44"/>
    <w:multiLevelType w:val="hybridMultilevel"/>
    <w:tmpl w:val="84ECFC42"/>
    <w:lvl w:ilvl="0" w:tplc="3ADC5B8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F350ED"/>
    <w:multiLevelType w:val="hybridMultilevel"/>
    <w:tmpl w:val="99A4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1E8A"/>
    <w:multiLevelType w:val="multilevel"/>
    <w:tmpl w:val="832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62023"/>
    <w:multiLevelType w:val="multilevel"/>
    <w:tmpl w:val="43D49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0F2250"/>
    <w:multiLevelType w:val="multilevel"/>
    <w:tmpl w:val="17B2635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3"/>
    <w:rsid w:val="000076B3"/>
    <w:rsid w:val="000101D2"/>
    <w:rsid w:val="00012779"/>
    <w:rsid w:val="000202D3"/>
    <w:rsid w:val="00026721"/>
    <w:rsid w:val="00034A66"/>
    <w:rsid w:val="0003547F"/>
    <w:rsid w:val="00037703"/>
    <w:rsid w:val="000408A8"/>
    <w:rsid w:val="0005600F"/>
    <w:rsid w:val="000764DC"/>
    <w:rsid w:val="00081C78"/>
    <w:rsid w:val="0008309C"/>
    <w:rsid w:val="000A5AC2"/>
    <w:rsid w:val="000A7CC8"/>
    <w:rsid w:val="000B2C32"/>
    <w:rsid w:val="000B3FEE"/>
    <w:rsid w:val="000B7DE5"/>
    <w:rsid w:val="000E09F6"/>
    <w:rsid w:val="000E3996"/>
    <w:rsid w:val="000E4202"/>
    <w:rsid w:val="001000F7"/>
    <w:rsid w:val="00101E24"/>
    <w:rsid w:val="001153F0"/>
    <w:rsid w:val="0012203B"/>
    <w:rsid w:val="0012413A"/>
    <w:rsid w:val="00136DAC"/>
    <w:rsid w:val="00141FA8"/>
    <w:rsid w:val="001543AB"/>
    <w:rsid w:val="00154A81"/>
    <w:rsid w:val="001727CA"/>
    <w:rsid w:val="00175971"/>
    <w:rsid w:val="00180B66"/>
    <w:rsid w:val="001838F0"/>
    <w:rsid w:val="001A409C"/>
    <w:rsid w:val="001B6AF0"/>
    <w:rsid w:val="001C12FE"/>
    <w:rsid w:val="001C2251"/>
    <w:rsid w:val="001C5077"/>
    <w:rsid w:val="001D18B0"/>
    <w:rsid w:val="001D3704"/>
    <w:rsid w:val="001D37F5"/>
    <w:rsid w:val="001D3BCA"/>
    <w:rsid w:val="001D6D47"/>
    <w:rsid w:val="001F17CB"/>
    <w:rsid w:val="0020149A"/>
    <w:rsid w:val="00202176"/>
    <w:rsid w:val="00205E1B"/>
    <w:rsid w:val="00214D46"/>
    <w:rsid w:val="002157F4"/>
    <w:rsid w:val="0021598C"/>
    <w:rsid w:val="00215F0F"/>
    <w:rsid w:val="00224905"/>
    <w:rsid w:val="00225272"/>
    <w:rsid w:val="00231DE6"/>
    <w:rsid w:val="00234206"/>
    <w:rsid w:val="00234743"/>
    <w:rsid w:val="002570FE"/>
    <w:rsid w:val="002623B1"/>
    <w:rsid w:val="00264927"/>
    <w:rsid w:val="00270FFB"/>
    <w:rsid w:val="0028136B"/>
    <w:rsid w:val="002822D9"/>
    <w:rsid w:val="00291488"/>
    <w:rsid w:val="002918C9"/>
    <w:rsid w:val="002A53DF"/>
    <w:rsid w:val="002B205F"/>
    <w:rsid w:val="002B4882"/>
    <w:rsid w:val="002B4B94"/>
    <w:rsid w:val="002C6283"/>
    <w:rsid w:val="002D276C"/>
    <w:rsid w:val="002D4D64"/>
    <w:rsid w:val="002E2B0F"/>
    <w:rsid w:val="002F018E"/>
    <w:rsid w:val="003069D7"/>
    <w:rsid w:val="003146B7"/>
    <w:rsid w:val="00317515"/>
    <w:rsid w:val="00323E86"/>
    <w:rsid w:val="00332357"/>
    <w:rsid w:val="00332945"/>
    <w:rsid w:val="00346C46"/>
    <w:rsid w:val="00360BC8"/>
    <w:rsid w:val="003705E8"/>
    <w:rsid w:val="003779DE"/>
    <w:rsid w:val="00390711"/>
    <w:rsid w:val="003934CB"/>
    <w:rsid w:val="00393AB6"/>
    <w:rsid w:val="00394AEA"/>
    <w:rsid w:val="003A1B32"/>
    <w:rsid w:val="003A6E69"/>
    <w:rsid w:val="003B2DD0"/>
    <w:rsid w:val="003B3FCF"/>
    <w:rsid w:val="003C1822"/>
    <w:rsid w:val="003C4360"/>
    <w:rsid w:val="003E2687"/>
    <w:rsid w:val="003E4C5D"/>
    <w:rsid w:val="003F4A9B"/>
    <w:rsid w:val="0040056F"/>
    <w:rsid w:val="00404D6B"/>
    <w:rsid w:val="00407A6C"/>
    <w:rsid w:val="00431018"/>
    <w:rsid w:val="00445047"/>
    <w:rsid w:val="00451E03"/>
    <w:rsid w:val="00453964"/>
    <w:rsid w:val="0045566E"/>
    <w:rsid w:val="004568E5"/>
    <w:rsid w:val="004568F2"/>
    <w:rsid w:val="00462590"/>
    <w:rsid w:val="00465191"/>
    <w:rsid w:val="00466CC2"/>
    <w:rsid w:val="00467E22"/>
    <w:rsid w:val="0047168B"/>
    <w:rsid w:val="004745A8"/>
    <w:rsid w:val="00474E84"/>
    <w:rsid w:val="00481F83"/>
    <w:rsid w:val="004848BE"/>
    <w:rsid w:val="00487A7D"/>
    <w:rsid w:val="004A0980"/>
    <w:rsid w:val="004A4E82"/>
    <w:rsid w:val="004B64F7"/>
    <w:rsid w:val="004C1D58"/>
    <w:rsid w:val="004D0BEA"/>
    <w:rsid w:val="004D11C3"/>
    <w:rsid w:val="004E4624"/>
    <w:rsid w:val="004F3CE7"/>
    <w:rsid w:val="004F41CA"/>
    <w:rsid w:val="004F6B53"/>
    <w:rsid w:val="004F7A59"/>
    <w:rsid w:val="00502FDD"/>
    <w:rsid w:val="00506E57"/>
    <w:rsid w:val="005166DB"/>
    <w:rsid w:val="005209BB"/>
    <w:rsid w:val="00524347"/>
    <w:rsid w:val="00527411"/>
    <w:rsid w:val="005369B9"/>
    <w:rsid w:val="005369D5"/>
    <w:rsid w:val="00542A35"/>
    <w:rsid w:val="0054394B"/>
    <w:rsid w:val="00544978"/>
    <w:rsid w:val="00547371"/>
    <w:rsid w:val="00553BE1"/>
    <w:rsid w:val="0055599E"/>
    <w:rsid w:val="005575FB"/>
    <w:rsid w:val="00563107"/>
    <w:rsid w:val="00565CD8"/>
    <w:rsid w:val="00574222"/>
    <w:rsid w:val="005805B5"/>
    <w:rsid w:val="005821EF"/>
    <w:rsid w:val="00586CE9"/>
    <w:rsid w:val="00594D6A"/>
    <w:rsid w:val="005950AF"/>
    <w:rsid w:val="005959AC"/>
    <w:rsid w:val="00595DEA"/>
    <w:rsid w:val="005978CB"/>
    <w:rsid w:val="005A5DE1"/>
    <w:rsid w:val="005B1D71"/>
    <w:rsid w:val="005E1C81"/>
    <w:rsid w:val="005F00A5"/>
    <w:rsid w:val="005F18B3"/>
    <w:rsid w:val="0061392C"/>
    <w:rsid w:val="00617983"/>
    <w:rsid w:val="00620991"/>
    <w:rsid w:val="00625AF8"/>
    <w:rsid w:val="006336E6"/>
    <w:rsid w:val="00644767"/>
    <w:rsid w:val="0065135E"/>
    <w:rsid w:val="00654C92"/>
    <w:rsid w:val="00664470"/>
    <w:rsid w:val="00670BFE"/>
    <w:rsid w:val="006836EE"/>
    <w:rsid w:val="006912B9"/>
    <w:rsid w:val="00691F6C"/>
    <w:rsid w:val="006967A6"/>
    <w:rsid w:val="006A1D2B"/>
    <w:rsid w:val="006A3B5E"/>
    <w:rsid w:val="006A4952"/>
    <w:rsid w:val="006A7F1B"/>
    <w:rsid w:val="006C3D37"/>
    <w:rsid w:val="006C4030"/>
    <w:rsid w:val="006D54CF"/>
    <w:rsid w:val="006E0E4D"/>
    <w:rsid w:val="006E7DF5"/>
    <w:rsid w:val="006F1FDE"/>
    <w:rsid w:val="00700F79"/>
    <w:rsid w:val="00711005"/>
    <w:rsid w:val="0071161F"/>
    <w:rsid w:val="007141EE"/>
    <w:rsid w:val="00717D83"/>
    <w:rsid w:val="0072137A"/>
    <w:rsid w:val="0072359B"/>
    <w:rsid w:val="00726D09"/>
    <w:rsid w:val="007340A6"/>
    <w:rsid w:val="00735F04"/>
    <w:rsid w:val="00755F99"/>
    <w:rsid w:val="007615A6"/>
    <w:rsid w:val="00766461"/>
    <w:rsid w:val="0077033E"/>
    <w:rsid w:val="007721D9"/>
    <w:rsid w:val="0078006E"/>
    <w:rsid w:val="0078358F"/>
    <w:rsid w:val="0078411F"/>
    <w:rsid w:val="007842A4"/>
    <w:rsid w:val="00786999"/>
    <w:rsid w:val="00787B83"/>
    <w:rsid w:val="00795682"/>
    <w:rsid w:val="007B0C89"/>
    <w:rsid w:val="007B348D"/>
    <w:rsid w:val="007B6C45"/>
    <w:rsid w:val="007C0C8A"/>
    <w:rsid w:val="007C3249"/>
    <w:rsid w:val="007C49A4"/>
    <w:rsid w:val="007D10C6"/>
    <w:rsid w:val="007D2144"/>
    <w:rsid w:val="007D76C7"/>
    <w:rsid w:val="007E4071"/>
    <w:rsid w:val="00810421"/>
    <w:rsid w:val="0081287C"/>
    <w:rsid w:val="00814F8B"/>
    <w:rsid w:val="00815FDE"/>
    <w:rsid w:val="00820F52"/>
    <w:rsid w:val="00822C20"/>
    <w:rsid w:val="00826867"/>
    <w:rsid w:val="00830A79"/>
    <w:rsid w:val="00830B1C"/>
    <w:rsid w:val="008478C0"/>
    <w:rsid w:val="008512B0"/>
    <w:rsid w:val="00864F32"/>
    <w:rsid w:val="00885D7D"/>
    <w:rsid w:val="008869D4"/>
    <w:rsid w:val="0089217B"/>
    <w:rsid w:val="008942E0"/>
    <w:rsid w:val="00895EAC"/>
    <w:rsid w:val="008A6CE2"/>
    <w:rsid w:val="008B00DF"/>
    <w:rsid w:val="008B0E34"/>
    <w:rsid w:val="008B0E45"/>
    <w:rsid w:val="008B441D"/>
    <w:rsid w:val="008B5429"/>
    <w:rsid w:val="008C2463"/>
    <w:rsid w:val="008D085A"/>
    <w:rsid w:val="008E2599"/>
    <w:rsid w:val="008F12AF"/>
    <w:rsid w:val="00913C1C"/>
    <w:rsid w:val="00917CE6"/>
    <w:rsid w:val="009275B8"/>
    <w:rsid w:val="009366FB"/>
    <w:rsid w:val="009454B2"/>
    <w:rsid w:val="00954757"/>
    <w:rsid w:val="009700DC"/>
    <w:rsid w:val="00971105"/>
    <w:rsid w:val="00973039"/>
    <w:rsid w:val="009748BB"/>
    <w:rsid w:val="00980D1A"/>
    <w:rsid w:val="00982ED3"/>
    <w:rsid w:val="009851E5"/>
    <w:rsid w:val="0098765B"/>
    <w:rsid w:val="009930C5"/>
    <w:rsid w:val="009A0CA3"/>
    <w:rsid w:val="009A2726"/>
    <w:rsid w:val="009A4275"/>
    <w:rsid w:val="009B7123"/>
    <w:rsid w:val="009C03D0"/>
    <w:rsid w:val="009C491D"/>
    <w:rsid w:val="009C65FA"/>
    <w:rsid w:val="009D1D7F"/>
    <w:rsid w:val="009D2E74"/>
    <w:rsid w:val="009E0262"/>
    <w:rsid w:val="009E2C85"/>
    <w:rsid w:val="009E3C1E"/>
    <w:rsid w:val="009F14DA"/>
    <w:rsid w:val="009F38B5"/>
    <w:rsid w:val="00A00462"/>
    <w:rsid w:val="00A00BC3"/>
    <w:rsid w:val="00A11046"/>
    <w:rsid w:val="00A1612E"/>
    <w:rsid w:val="00A169B6"/>
    <w:rsid w:val="00A228A3"/>
    <w:rsid w:val="00A22CD6"/>
    <w:rsid w:val="00A30213"/>
    <w:rsid w:val="00A32356"/>
    <w:rsid w:val="00A4543A"/>
    <w:rsid w:val="00A45A91"/>
    <w:rsid w:val="00A5588B"/>
    <w:rsid w:val="00A575AC"/>
    <w:rsid w:val="00A63F87"/>
    <w:rsid w:val="00A64834"/>
    <w:rsid w:val="00A679F7"/>
    <w:rsid w:val="00A7230B"/>
    <w:rsid w:val="00A7789A"/>
    <w:rsid w:val="00A905E3"/>
    <w:rsid w:val="00AA2632"/>
    <w:rsid w:val="00AC06AA"/>
    <w:rsid w:val="00AC161D"/>
    <w:rsid w:val="00AC799C"/>
    <w:rsid w:val="00AD21F3"/>
    <w:rsid w:val="00AD2FBD"/>
    <w:rsid w:val="00AD3FC0"/>
    <w:rsid w:val="00AD6AC1"/>
    <w:rsid w:val="00AE2633"/>
    <w:rsid w:val="00AF4158"/>
    <w:rsid w:val="00B01943"/>
    <w:rsid w:val="00B11879"/>
    <w:rsid w:val="00B1597C"/>
    <w:rsid w:val="00B3087C"/>
    <w:rsid w:val="00B341A4"/>
    <w:rsid w:val="00B379BA"/>
    <w:rsid w:val="00B37E29"/>
    <w:rsid w:val="00B37ED2"/>
    <w:rsid w:val="00B51EF4"/>
    <w:rsid w:val="00B53B3A"/>
    <w:rsid w:val="00B56B0D"/>
    <w:rsid w:val="00B572E9"/>
    <w:rsid w:val="00B71B78"/>
    <w:rsid w:val="00B71D5E"/>
    <w:rsid w:val="00B73A6A"/>
    <w:rsid w:val="00B767FD"/>
    <w:rsid w:val="00B87B59"/>
    <w:rsid w:val="00B96BBB"/>
    <w:rsid w:val="00BA3B03"/>
    <w:rsid w:val="00BA7540"/>
    <w:rsid w:val="00BB2EF3"/>
    <w:rsid w:val="00BB4CE6"/>
    <w:rsid w:val="00BC58B3"/>
    <w:rsid w:val="00BD1710"/>
    <w:rsid w:val="00BD25AB"/>
    <w:rsid w:val="00BD2FF2"/>
    <w:rsid w:val="00BD3953"/>
    <w:rsid w:val="00BD39F7"/>
    <w:rsid w:val="00BE3C86"/>
    <w:rsid w:val="00BE42AE"/>
    <w:rsid w:val="00BF0159"/>
    <w:rsid w:val="00C01666"/>
    <w:rsid w:val="00C16CC9"/>
    <w:rsid w:val="00C239FD"/>
    <w:rsid w:val="00C27CDA"/>
    <w:rsid w:val="00C30438"/>
    <w:rsid w:val="00C34B3D"/>
    <w:rsid w:val="00C418A3"/>
    <w:rsid w:val="00C45EE9"/>
    <w:rsid w:val="00C621EB"/>
    <w:rsid w:val="00C72361"/>
    <w:rsid w:val="00C734E2"/>
    <w:rsid w:val="00C8781A"/>
    <w:rsid w:val="00C91D8D"/>
    <w:rsid w:val="00C972AC"/>
    <w:rsid w:val="00CB41AD"/>
    <w:rsid w:val="00CB5F0C"/>
    <w:rsid w:val="00CB7E67"/>
    <w:rsid w:val="00CC02D0"/>
    <w:rsid w:val="00CC3E3F"/>
    <w:rsid w:val="00CD7655"/>
    <w:rsid w:val="00CE1863"/>
    <w:rsid w:val="00CE54EB"/>
    <w:rsid w:val="00CF346C"/>
    <w:rsid w:val="00D030F6"/>
    <w:rsid w:val="00D17221"/>
    <w:rsid w:val="00D32306"/>
    <w:rsid w:val="00D441E0"/>
    <w:rsid w:val="00D51C92"/>
    <w:rsid w:val="00D55613"/>
    <w:rsid w:val="00D6225B"/>
    <w:rsid w:val="00D70C12"/>
    <w:rsid w:val="00D71AD7"/>
    <w:rsid w:val="00D71C33"/>
    <w:rsid w:val="00D72FDB"/>
    <w:rsid w:val="00D84516"/>
    <w:rsid w:val="00D949A0"/>
    <w:rsid w:val="00D95401"/>
    <w:rsid w:val="00DA11C8"/>
    <w:rsid w:val="00DA23B4"/>
    <w:rsid w:val="00DA37B6"/>
    <w:rsid w:val="00DA6FC6"/>
    <w:rsid w:val="00DB6B12"/>
    <w:rsid w:val="00DC45EE"/>
    <w:rsid w:val="00DD1739"/>
    <w:rsid w:val="00DD2DFB"/>
    <w:rsid w:val="00DE0625"/>
    <w:rsid w:val="00DE74DB"/>
    <w:rsid w:val="00DF39CE"/>
    <w:rsid w:val="00E11248"/>
    <w:rsid w:val="00E11CE1"/>
    <w:rsid w:val="00E236B6"/>
    <w:rsid w:val="00E2479F"/>
    <w:rsid w:val="00E433F9"/>
    <w:rsid w:val="00E4391B"/>
    <w:rsid w:val="00E5348C"/>
    <w:rsid w:val="00E5540D"/>
    <w:rsid w:val="00E65E9F"/>
    <w:rsid w:val="00E75956"/>
    <w:rsid w:val="00E76212"/>
    <w:rsid w:val="00E927C8"/>
    <w:rsid w:val="00EA03CF"/>
    <w:rsid w:val="00EA0BCF"/>
    <w:rsid w:val="00EC610B"/>
    <w:rsid w:val="00ED31CB"/>
    <w:rsid w:val="00ED3454"/>
    <w:rsid w:val="00ED4110"/>
    <w:rsid w:val="00ED4366"/>
    <w:rsid w:val="00ED6B1D"/>
    <w:rsid w:val="00EE1598"/>
    <w:rsid w:val="00EE6E71"/>
    <w:rsid w:val="00F077D0"/>
    <w:rsid w:val="00F16317"/>
    <w:rsid w:val="00F21700"/>
    <w:rsid w:val="00F22360"/>
    <w:rsid w:val="00F22A88"/>
    <w:rsid w:val="00F24865"/>
    <w:rsid w:val="00F25914"/>
    <w:rsid w:val="00F32BB6"/>
    <w:rsid w:val="00F3429C"/>
    <w:rsid w:val="00F35E84"/>
    <w:rsid w:val="00F3724E"/>
    <w:rsid w:val="00F41F23"/>
    <w:rsid w:val="00F45D5F"/>
    <w:rsid w:val="00F47E46"/>
    <w:rsid w:val="00F54309"/>
    <w:rsid w:val="00F54D9A"/>
    <w:rsid w:val="00F6340B"/>
    <w:rsid w:val="00F64A07"/>
    <w:rsid w:val="00F65ABC"/>
    <w:rsid w:val="00F70899"/>
    <w:rsid w:val="00F731DD"/>
    <w:rsid w:val="00F86661"/>
    <w:rsid w:val="00F86B3F"/>
    <w:rsid w:val="00F87CFD"/>
    <w:rsid w:val="00F920F1"/>
    <w:rsid w:val="00F955B2"/>
    <w:rsid w:val="00FC6CBE"/>
    <w:rsid w:val="00FD4A63"/>
    <w:rsid w:val="00FD6C68"/>
    <w:rsid w:val="00FE32B2"/>
    <w:rsid w:val="00FE507B"/>
    <w:rsid w:val="00FF3B2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EBF"/>
  <w15:chartTrackingRefBased/>
  <w15:docId w15:val="{92B983A6-BB90-4A4B-8F97-041AA84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5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158"/>
    <w:pPr>
      <w:ind w:left="720"/>
      <w:contextualSpacing/>
    </w:pPr>
  </w:style>
  <w:style w:type="paragraph" w:styleId="NoSpacing">
    <w:name w:val="No Spacing"/>
    <w:uiPriority w:val="1"/>
    <w:qFormat/>
    <w:rsid w:val="00AF4158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F415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F4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A9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9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9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334@georgetow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ameverett/Library/Group%20Containers/UBF8T346G9.Office/User%20Content.localized/Templates.localized/Base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2772-751C-9E47-A99B-7812AD4D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Base_Resume2.dotx</Template>
  <TotalTime>35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 Everett</cp:lastModifiedBy>
  <cp:revision>20</cp:revision>
  <dcterms:created xsi:type="dcterms:W3CDTF">2020-11-20T02:55:00Z</dcterms:created>
  <dcterms:modified xsi:type="dcterms:W3CDTF">2020-12-28T07:15:00Z</dcterms:modified>
</cp:coreProperties>
</file>